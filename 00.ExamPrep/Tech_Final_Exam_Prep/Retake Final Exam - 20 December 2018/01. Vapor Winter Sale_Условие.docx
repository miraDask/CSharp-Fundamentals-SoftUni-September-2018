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FE7A9" w14:textId="1F35A6A4" w:rsidR="006E2EDE" w:rsidRDefault="00E76F8F" w:rsidP="006E2EDE">
      <w:pPr>
        <w:pStyle w:val="Heading1"/>
        <w:spacing w:line="240" w:lineRule="auto"/>
        <w:jc w:val="center"/>
      </w:pPr>
      <w:r>
        <w:t xml:space="preserve">Problem 01. </w:t>
      </w:r>
      <w:r w:rsidR="006E2EDE">
        <w:t>Vapor Winter Sale</w:t>
      </w:r>
    </w:p>
    <w:p w14:paraId="0BD7037B" w14:textId="77777777" w:rsidR="006E2EDE" w:rsidRDefault="006E2EDE" w:rsidP="006E2EDE"/>
    <w:p w14:paraId="52AD4B4B" w14:textId="77777777" w:rsidR="006E2EDE" w:rsidRDefault="006E2EDE" w:rsidP="006E2EDE">
      <w:pPr>
        <w:ind w:firstLine="567"/>
        <w:rPr>
          <w:i/>
        </w:rPr>
      </w:pPr>
      <w:r>
        <w:rPr>
          <w:i/>
        </w:rPr>
        <w:t>Our favorite gaming platform, Vapor, has started its yearly winter sale</w:t>
      </w:r>
      <w:r w:rsidRPr="0017659C">
        <w:rPr>
          <w:i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Stamat</w:t>
      </w:r>
      <w:proofErr w:type="spellEnd"/>
      <w:r>
        <w:rPr>
          <w:i/>
        </w:rPr>
        <w:t xml:space="preserve"> wants to buy some games and he wants to make a list.</w:t>
      </w:r>
    </w:p>
    <w:p w14:paraId="5D2E4C45" w14:textId="44827E6C" w:rsidR="006E2EDE" w:rsidRDefault="006E2EDE" w:rsidP="006E2EDE">
      <w:r>
        <w:t xml:space="preserve">Your task is to take </w:t>
      </w:r>
      <w:r w:rsidRPr="00176540">
        <w:rPr>
          <w:b/>
        </w:rPr>
        <w:t>every game</w:t>
      </w:r>
      <w:r>
        <w:t xml:space="preserve"> and add it </w:t>
      </w:r>
      <w:r w:rsidRPr="00176540">
        <w:rPr>
          <w:b/>
        </w:rPr>
        <w:t>with its price</w:t>
      </w:r>
      <w:r>
        <w:t xml:space="preserve">. The games </w:t>
      </w:r>
      <w:r w:rsidRPr="00176540">
        <w:rPr>
          <w:b/>
        </w:rPr>
        <w:t xml:space="preserve">may have </w:t>
      </w:r>
      <w:r w:rsidR="00B53763">
        <w:rPr>
          <w:b/>
        </w:rPr>
        <w:t>DLC</w:t>
      </w:r>
      <w:r>
        <w:t xml:space="preserve"> (downloadable content), which you should also add. The games will be given in the following format </w:t>
      </w:r>
      <w:r w:rsidRPr="00154C19">
        <w:rPr>
          <w:rFonts w:ascii="Consolas" w:hAnsi="Consolas"/>
          <w:b/>
        </w:rPr>
        <w:t>"{game}-{price}"</w:t>
      </w:r>
      <w:r>
        <w:t xml:space="preserve">. The DLCs will be given in the following format </w:t>
      </w:r>
      <w:r w:rsidRPr="00154C19">
        <w:rPr>
          <w:rFonts w:ascii="Consolas" w:hAnsi="Consolas"/>
          <w:b/>
        </w:rPr>
        <w:t>"{game</w:t>
      </w:r>
      <w:proofErr w:type="gramStart"/>
      <w:r w:rsidRPr="00154C19">
        <w:rPr>
          <w:rFonts w:ascii="Consolas" w:hAnsi="Consolas"/>
          <w:b/>
        </w:rPr>
        <w:t>}:</w:t>
      </w:r>
      <w:proofErr w:type="gramEnd"/>
      <w:r w:rsidRPr="00154C19">
        <w:rPr>
          <w:rFonts w:ascii="Consolas" w:hAnsi="Consolas"/>
          <w:b/>
        </w:rPr>
        <w:t>{DLC}"</w:t>
      </w:r>
      <w:r>
        <w:t xml:space="preserve">. </w:t>
      </w:r>
      <w:r w:rsidRPr="00D21115">
        <w:rPr>
          <w:b/>
        </w:rPr>
        <w:t>All of the inputs</w:t>
      </w:r>
      <w:r w:rsidRPr="00D21115">
        <w:t xml:space="preserve"> will be divided by </w:t>
      </w:r>
      <w:r w:rsidRPr="00D21115">
        <w:rPr>
          <w:rFonts w:ascii="Consolas" w:hAnsi="Consolas"/>
          <w:b/>
        </w:rPr>
        <w:t>", "</w:t>
      </w:r>
      <w:r w:rsidRPr="00D21115">
        <w:t xml:space="preserve">. You should only add the DLC </w:t>
      </w:r>
      <w:r w:rsidRPr="00D21115">
        <w:rPr>
          <w:b/>
        </w:rPr>
        <w:t>if the game already exists</w:t>
      </w:r>
      <w:r w:rsidRPr="00D21115">
        <w:t xml:space="preserve">. The DLC </w:t>
      </w:r>
      <w:r w:rsidRPr="00D21115">
        <w:rPr>
          <w:b/>
        </w:rPr>
        <w:t>increases</w:t>
      </w:r>
      <w:r w:rsidRPr="00D21115">
        <w:t xml:space="preserve"> the game price by </w:t>
      </w:r>
      <w:r w:rsidRPr="00D21115">
        <w:rPr>
          <w:b/>
        </w:rPr>
        <w:t>20%</w:t>
      </w:r>
      <w:r w:rsidRPr="00D21115">
        <w:t>.</w:t>
      </w:r>
    </w:p>
    <w:p w14:paraId="5430CC9B" w14:textId="77777777" w:rsidR="006E2EDE" w:rsidRPr="002A6434" w:rsidRDefault="006E2EDE" w:rsidP="006E2EDE">
      <w:pPr>
        <w:rPr>
          <w:lang w:val="bg-BG"/>
        </w:rPr>
      </w:pPr>
      <w:r w:rsidRPr="002F4160">
        <w:rPr>
          <w:b/>
        </w:rPr>
        <w:t>Each game</w:t>
      </w:r>
      <w:r>
        <w:t xml:space="preserve"> will be given </w:t>
      </w:r>
      <w:r w:rsidRPr="002F4160">
        <w:rPr>
          <w:b/>
        </w:rPr>
        <w:t>only once</w:t>
      </w:r>
      <w:r>
        <w:t xml:space="preserve">, and </w:t>
      </w:r>
      <w:r w:rsidRPr="002F4160">
        <w:rPr>
          <w:b/>
        </w:rPr>
        <w:t>a DLC</w:t>
      </w:r>
      <w:r>
        <w:t xml:space="preserve"> for a given game will also be given </w:t>
      </w:r>
      <w:r w:rsidRPr="002F4160">
        <w:rPr>
          <w:b/>
        </w:rPr>
        <w:t>only once</w:t>
      </w:r>
      <w:r>
        <w:t>.</w:t>
      </w:r>
    </w:p>
    <w:p w14:paraId="6F263278" w14:textId="77777777" w:rsidR="006E2EDE" w:rsidRDefault="006E2EDE" w:rsidP="006E2EDE">
      <w:r w:rsidRPr="00D21115">
        <w:t xml:space="preserve">After you have processed all the games you should </w:t>
      </w:r>
      <w:r w:rsidRPr="00D21115">
        <w:rPr>
          <w:b/>
        </w:rPr>
        <w:t>lower the prices</w:t>
      </w:r>
      <w:r w:rsidRPr="00D21115">
        <w:t xml:space="preserve"> of all the games by </w:t>
      </w:r>
      <w:r w:rsidRPr="00D21115">
        <w:rPr>
          <w:b/>
        </w:rPr>
        <w:t>20%</w:t>
      </w:r>
      <w:r w:rsidRPr="00D21115">
        <w:t xml:space="preserve"> </w:t>
      </w:r>
      <w:r w:rsidRPr="00D21115">
        <w:rPr>
          <w:b/>
        </w:rPr>
        <w:t>if they don't have a DLC</w:t>
      </w:r>
      <w:r w:rsidRPr="00D21115">
        <w:t xml:space="preserve"> and by </w:t>
      </w:r>
      <w:r w:rsidRPr="00D21115">
        <w:rPr>
          <w:b/>
        </w:rPr>
        <w:t>50%</w:t>
      </w:r>
      <w:r w:rsidRPr="00D21115">
        <w:t xml:space="preserve"> </w:t>
      </w:r>
      <w:r w:rsidRPr="00D21115">
        <w:rPr>
          <w:b/>
        </w:rPr>
        <w:t>if they do</w:t>
      </w:r>
      <w:r>
        <w:t>.</w:t>
      </w:r>
      <w:bookmarkStart w:id="0" w:name="_GoBack"/>
      <w:bookmarkEnd w:id="0"/>
    </w:p>
    <w:p w14:paraId="276B0F78" w14:textId="65000725" w:rsidR="006E2EDE" w:rsidRPr="00F852CA" w:rsidRDefault="006E2EDE" w:rsidP="006E2EDE">
      <w:pPr>
        <w:rPr>
          <w:rFonts w:cstheme="minorHAnsi"/>
          <w:b/>
        </w:rPr>
      </w:pPr>
      <w:r>
        <w:t xml:space="preserve">After this you should print the games </w:t>
      </w:r>
      <w:r w:rsidR="00B53763">
        <w:rPr>
          <w:b/>
        </w:rPr>
        <w:t>with DLC</w:t>
      </w:r>
      <w:r>
        <w:t xml:space="preserve">, </w:t>
      </w:r>
      <w:r w:rsidRPr="00176540">
        <w:rPr>
          <w:b/>
        </w:rPr>
        <w:t>ordered ascending</w:t>
      </w:r>
      <w:r>
        <w:t xml:space="preserve"> </w:t>
      </w:r>
      <w:r w:rsidRPr="00176540">
        <w:rPr>
          <w:b/>
        </w:rPr>
        <w:t>by price</w:t>
      </w:r>
      <w:r>
        <w:t xml:space="preserve">, and then all the games </w:t>
      </w:r>
      <w:r w:rsidRPr="00176540">
        <w:rPr>
          <w:b/>
        </w:rPr>
        <w:t>without DLCs</w:t>
      </w:r>
      <w:r>
        <w:t xml:space="preserve">, </w:t>
      </w:r>
      <w:r w:rsidRPr="00176540">
        <w:rPr>
          <w:b/>
        </w:rPr>
        <w:t>ordered descending by price</w:t>
      </w:r>
      <w:r>
        <w:t>, in the following format:</w:t>
      </w:r>
      <w:r w:rsidRPr="00F852CA">
        <w:rPr>
          <w:rFonts w:cstheme="minorHAnsi"/>
          <w:b/>
        </w:rPr>
        <w:t xml:space="preserve"> </w:t>
      </w:r>
    </w:p>
    <w:p w14:paraId="513D3B65" w14:textId="77777777" w:rsidR="006E2EDE" w:rsidRPr="00F852CA" w:rsidRDefault="006E2EDE" w:rsidP="006E2EDE">
      <w:pPr>
        <w:pStyle w:val="ListParagraph"/>
        <w:numPr>
          <w:ilvl w:val="0"/>
          <w:numId w:val="50"/>
        </w:numPr>
        <w:spacing w:before="0" w:after="160" w:line="259" w:lineRule="auto"/>
        <w:rPr>
          <w:rFonts w:cstheme="minorHAnsi"/>
        </w:rPr>
      </w:pPr>
      <w:r w:rsidRPr="00F852CA">
        <w:rPr>
          <w:rFonts w:cstheme="minorHAnsi"/>
        </w:rPr>
        <w:t xml:space="preserve">If the game </w:t>
      </w:r>
      <w:r w:rsidRPr="00176540">
        <w:rPr>
          <w:rFonts w:cstheme="minorHAnsi"/>
          <w:b/>
        </w:rPr>
        <w:t>has</w:t>
      </w:r>
      <w:r w:rsidRPr="00F852CA">
        <w:rPr>
          <w:rFonts w:cstheme="minorHAnsi"/>
        </w:rPr>
        <w:t xml:space="preserve"> a DLC:</w:t>
      </w:r>
    </w:p>
    <w:p w14:paraId="351C7280" w14:textId="77777777" w:rsidR="006E2EDE" w:rsidRPr="00574BDE" w:rsidRDefault="006E2EDE" w:rsidP="006E2EDE">
      <w:pPr>
        <w:pStyle w:val="ListParagraph"/>
        <w:numPr>
          <w:ilvl w:val="1"/>
          <w:numId w:val="50"/>
        </w:numPr>
        <w:spacing w:before="0" w:after="160" w:line="259" w:lineRule="auto"/>
        <w:rPr>
          <w:rFonts w:ascii="Consolas" w:hAnsi="Consolas"/>
          <w:b/>
        </w:rPr>
      </w:pPr>
      <w:r w:rsidRPr="00574BDE">
        <w:rPr>
          <w:rFonts w:ascii="Consolas" w:hAnsi="Consolas"/>
          <w:b/>
        </w:rPr>
        <w:t>"{game} - {DLC} - {price}"</w:t>
      </w:r>
    </w:p>
    <w:p w14:paraId="1F61660E" w14:textId="77777777" w:rsidR="006E2EDE" w:rsidRPr="00F852CA" w:rsidRDefault="006E2EDE" w:rsidP="006E2EDE">
      <w:pPr>
        <w:pStyle w:val="ListParagraph"/>
        <w:numPr>
          <w:ilvl w:val="0"/>
          <w:numId w:val="50"/>
        </w:numPr>
        <w:spacing w:before="0" w:after="160" w:line="259" w:lineRule="auto"/>
      </w:pPr>
      <w:r>
        <w:t xml:space="preserve">If the game </w:t>
      </w:r>
      <w:r w:rsidRPr="00176540">
        <w:rPr>
          <w:b/>
        </w:rPr>
        <w:t>doesn't have</w:t>
      </w:r>
      <w:r>
        <w:t xml:space="preserve"> a DLC:</w:t>
      </w:r>
    </w:p>
    <w:p w14:paraId="7694DA7C" w14:textId="77777777" w:rsidR="006E2EDE" w:rsidRDefault="006E2EDE" w:rsidP="006E2EDE">
      <w:pPr>
        <w:pStyle w:val="ListParagraph"/>
        <w:numPr>
          <w:ilvl w:val="1"/>
          <w:numId w:val="50"/>
        </w:numPr>
        <w:spacing w:before="0" w:after="160" w:line="259" w:lineRule="auto"/>
        <w:rPr>
          <w:rFonts w:ascii="Consolas" w:hAnsi="Consolas"/>
          <w:b/>
        </w:rPr>
      </w:pPr>
      <w:r w:rsidRPr="00353FD1">
        <w:rPr>
          <w:rFonts w:ascii="Consolas" w:hAnsi="Consolas"/>
          <w:b/>
        </w:rPr>
        <w:t>"{game} - {price}"</w:t>
      </w:r>
    </w:p>
    <w:p w14:paraId="478EB81D" w14:textId="77777777" w:rsidR="006E2EDE" w:rsidRPr="00176540" w:rsidRDefault="006E2EDE" w:rsidP="006E2EDE">
      <w:pPr>
        <w:spacing w:line="240" w:lineRule="auto"/>
        <w:rPr>
          <w:rFonts w:ascii="Calibri" w:eastAsia="Calibri" w:hAnsi="Calibri" w:cs="Times New Roman"/>
        </w:rPr>
      </w:pPr>
      <w:r w:rsidRPr="00176540">
        <w:rPr>
          <w:rFonts w:ascii="Calibri" w:eastAsia="Calibri" w:hAnsi="Calibri" w:cs="Times New Roman"/>
        </w:rPr>
        <w:t xml:space="preserve">The prices should be formatted to the </w:t>
      </w:r>
      <w:r w:rsidRPr="00B14F5C">
        <w:rPr>
          <w:rFonts w:ascii="Calibri" w:eastAsia="Calibri" w:hAnsi="Calibri" w:cs="Times New Roman"/>
          <w:b/>
        </w:rPr>
        <w:t>second decimal place</w:t>
      </w:r>
      <w:r w:rsidRPr="00176540">
        <w:rPr>
          <w:rFonts w:ascii="Calibri" w:eastAsia="Calibri" w:hAnsi="Calibri" w:cs="Times New Roman"/>
        </w:rPr>
        <w:t>.</w:t>
      </w:r>
    </w:p>
    <w:p w14:paraId="493A0E1F" w14:textId="77777777" w:rsidR="006E2EDE" w:rsidRPr="009B4239" w:rsidRDefault="006E2EDE" w:rsidP="006E2EDE">
      <w:pPr>
        <w:pStyle w:val="Heading3"/>
      </w:pPr>
      <w:r w:rsidRPr="009B4239">
        <w:t>Input</w:t>
      </w:r>
      <w:r>
        <w:t xml:space="preserve"> / </w:t>
      </w:r>
      <w:r w:rsidRPr="00063A35">
        <w:t>Constraints</w:t>
      </w:r>
    </w:p>
    <w:p w14:paraId="533C9014" w14:textId="77777777" w:rsidR="006E2EDE" w:rsidRDefault="006E2EDE" w:rsidP="006E2EDE">
      <w:pPr>
        <w:spacing w:line="240" w:lineRule="auto"/>
        <w:rPr>
          <w:rFonts w:ascii="Calibri" w:eastAsia="Calibri" w:hAnsi="Calibri" w:cs="Times New Roman"/>
        </w:rPr>
      </w:pPr>
      <w:r w:rsidRPr="00176540">
        <w:rPr>
          <w:rFonts w:ascii="Calibri" w:eastAsia="Calibri" w:hAnsi="Calibri" w:cs="Times New Roman"/>
        </w:rPr>
        <w:t xml:space="preserve">One </w:t>
      </w:r>
      <w:r w:rsidRPr="00176540">
        <w:rPr>
          <w:rFonts w:ascii="Calibri" w:eastAsia="Calibri" w:hAnsi="Calibri" w:cs="Times New Roman"/>
          <w:b/>
        </w:rPr>
        <w:t>string</w:t>
      </w:r>
      <w:r w:rsidRPr="00176540">
        <w:rPr>
          <w:rFonts w:ascii="Calibri" w:eastAsia="Calibri" w:hAnsi="Calibri" w:cs="Times New Roman"/>
        </w:rPr>
        <w:t xml:space="preserve"> with inputs, divided by </w:t>
      </w:r>
      <w:r w:rsidRPr="00176540">
        <w:rPr>
          <w:rFonts w:ascii="Consolas" w:hAnsi="Consolas"/>
          <w:b/>
        </w:rPr>
        <w:t>", "</w:t>
      </w:r>
      <w:r w:rsidRPr="00176540">
        <w:rPr>
          <w:rFonts w:ascii="Calibri" w:eastAsia="Calibri" w:hAnsi="Calibri" w:cs="Times New Roman"/>
        </w:rPr>
        <w:t>. Each input of the string will be in</w:t>
      </w:r>
      <w:r>
        <w:rPr>
          <w:rFonts w:ascii="Calibri" w:eastAsia="Calibri" w:hAnsi="Calibri" w:cs="Times New Roman"/>
        </w:rPr>
        <w:t xml:space="preserve"> one of the following formats:</w:t>
      </w:r>
      <w:r>
        <w:rPr>
          <w:rFonts w:ascii="Calibri" w:eastAsia="Calibri" w:hAnsi="Calibri" w:cs="Times New Roman"/>
        </w:rPr>
        <w:br/>
      </w:r>
      <w:r w:rsidRPr="00176540">
        <w:rPr>
          <w:rFonts w:ascii="Consolas" w:hAnsi="Consolas"/>
          <w:b/>
        </w:rPr>
        <w:t>"{game}-{price}"</w:t>
      </w:r>
      <w:r w:rsidRPr="00176540">
        <w:rPr>
          <w:rFonts w:ascii="Calibri" w:eastAsia="Calibri" w:hAnsi="Calibri" w:cs="Times New Roman"/>
        </w:rPr>
        <w:t xml:space="preserve"> or </w:t>
      </w:r>
      <w:r w:rsidRPr="00176540">
        <w:rPr>
          <w:rFonts w:ascii="Consolas" w:hAnsi="Consolas"/>
          <w:b/>
        </w:rPr>
        <w:t>"{game</w:t>
      </w:r>
      <w:proofErr w:type="gramStart"/>
      <w:r w:rsidRPr="00176540">
        <w:rPr>
          <w:rFonts w:ascii="Consolas" w:hAnsi="Consolas"/>
          <w:b/>
        </w:rPr>
        <w:t>}:</w:t>
      </w:r>
      <w:proofErr w:type="gramEnd"/>
      <w:r w:rsidRPr="00176540">
        <w:rPr>
          <w:rFonts w:ascii="Consolas" w:hAnsi="Consolas"/>
          <w:b/>
        </w:rPr>
        <w:t>{DLC}"</w:t>
      </w:r>
    </w:p>
    <w:p w14:paraId="557040C8" w14:textId="1624E1C9" w:rsidR="006E2EDE" w:rsidRDefault="006E2EDE" w:rsidP="006E2EDE">
      <w:pPr>
        <w:spacing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Each game will be given only once, and </w:t>
      </w:r>
      <w:r w:rsidR="00826085">
        <w:rPr>
          <w:rFonts w:ascii="Calibri" w:eastAsia="Calibri" w:hAnsi="Calibri" w:cs="Times New Roman"/>
        </w:rPr>
        <w:t>may</w:t>
      </w:r>
      <w:r>
        <w:rPr>
          <w:rFonts w:ascii="Calibri" w:eastAsia="Calibri" w:hAnsi="Calibri" w:cs="Times New Roman"/>
        </w:rPr>
        <w:t xml:space="preserve"> have only one DLC.</w:t>
      </w:r>
    </w:p>
    <w:p w14:paraId="4E72199D" w14:textId="77777777" w:rsidR="006E2EDE" w:rsidRDefault="006E2EDE" w:rsidP="006E2EDE">
      <w:pPr>
        <w:spacing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prices need to be kept in a </w:t>
      </w:r>
      <w:r w:rsidRPr="002F4160">
        <w:rPr>
          <w:rFonts w:ascii="Calibri" w:eastAsia="Calibri" w:hAnsi="Calibri" w:cs="Times New Roman"/>
          <w:b/>
        </w:rPr>
        <w:t>floating</w:t>
      </w:r>
      <w:r w:rsidRPr="00A318AB">
        <w:rPr>
          <w:rFonts w:ascii="Calibri" w:eastAsia="Calibri" w:hAnsi="Calibri" w:cs="Times New Roman"/>
          <w:b/>
        </w:rPr>
        <w:t>-</w:t>
      </w:r>
      <w:r w:rsidRPr="002F4160">
        <w:rPr>
          <w:rFonts w:ascii="Calibri" w:eastAsia="Calibri" w:hAnsi="Calibri" w:cs="Times New Roman"/>
          <w:b/>
        </w:rPr>
        <w:t xml:space="preserve">point </w:t>
      </w:r>
      <w:r>
        <w:rPr>
          <w:rFonts w:ascii="Calibri" w:eastAsia="Calibri" w:hAnsi="Calibri" w:cs="Times New Roman"/>
          <w:b/>
        </w:rPr>
        <w:t>variable</w:t>
      </w:r>
      <w:r>
        <w:rPr>
          <w:rFonts w:ascii="Calibri" w:eastAsia="Calibri" w:hAnsi="Calibri" w:cs="Times New Roman"/>
        </w:rPr>
        <w:t>.</w:t>
      </w:r>
    </w:p>
    <w:p w14:paraId="0A4D7787" w14:textId="77777777" w:rsidR="006E2EDE" w:rsidRPr="00176540" w:rsidRDefault="006E2EDE" w:rsidP="006E2EDE">
      <w:pPr>
        <w:spacing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You don't have to check the input, it will always be valid.</w:t>
      </w:r>
    </w:p>
    <w:p w14:paraId="58EF2133" w14:textId="77777777" w:rsidR="006E2EDE" w:rsidRPr="004307B1" w:rsidRDefault="006E2EDE" w:rsidP="006E2EDE">
      <w:pPr>
        <w:pStyle w:val="Heading3"/>
      </w:pPr>
      <w:r w:rsidRPr="009B4239">
        <w:t>Output</w:t>
      </w:r>
      <w:bookmarkStart w:id="1" w:name="OLE_LINK1"/>
    </w:p>
    <w:p w14:paraId="68D99357" w14:textId="77777777" w:rsidR="006E2EDE" w:rsidRDefault="006E2EDE" w:rsidP="006E2EDE">
      <w:pPr>
        <w:rPr>
          <w:rFonts w:ascii="Consolas" w:hAnsi="Consolas"/>
          <w:b/>
        </w:rPr>
      </w:pPr>
      <w:r w:rsidRPr="00574BDE">
        <w:rPr>
          <w:rFonts w:ascii="Consolas" w:hAnsi="Consolas"/>
          <w:b/>
        </w:rPr>
        <w:t>"{game</w:t>
      </w:r>
      <w:r>
        <w:rPr>
          <w:rFonts w:ascii="Consolas" w:hAnsi="Consolas"/>
          <w:b/>
        </w:rPr>
        <w:t>1</w:t>
      </w:r>
      <w:r w:rsidRPr="00574BDE">
        <w:rPr>
          <w:rFonts w:ascii="Consolas" w:hAnsi="Consolas"/>
          <w:b/>
        </w:rPr>
        <w:t>} - {DLC}</w:t>
      </w:r>
      <w:r>
        <w:rPr>
          <w:rFonts w:ascii="Consolas" w:hAnsi="Consolas"/>
          <w:b/>
        </w:rPr>
        <w:t xml:space="preserve"> </w:t>
      </w:r>
      <w:r w:rsidRPr="00574BDE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{price}</w:t>
      </w:r>
      <w:r w:rsidRPr="00574BDE">
        <w:rPr>
          <w:rFonts w:ascii="Consolas" w:hAnsi="Consolas"/>
          <w:b/>
        </w:rPr>
        <w:t>"</w:t>
      </w:r>
    </w:p>
    <w:bookmarkEnd w:id="1"/>
    <w:p w14:paraId="7DF66D6F" w14:textId="77777777" w:rsidR="006E2EDE" w:rsidRDefault="006E2EDE" w:rsidP="006E2EDE">
      <w:pPr>
        <w:rPr>
          <w:rFonts w:ascii="Consolas" w:hAnsi="Consolas"/>
          <w:b/>
        </w:rPr>
      </w:pPr>
      <w:r w:rsidRPr="00574BDE">
        <w:rPr>
          <w:rFonts w:ascii="Consolas" w:hAnsi="Consolas"/>
          <w:b/>
        </w:rPr>
        <w:t>"{game</w:t>
      </w:r>
      <w:r>
        <w:rPr>
          <w:rFonts w:ascii="Consolas" w:hAnsi="Consolas"/>
          <w:b/>
        </w:rPr>
        <w:t>2</w:t>
      </w:r>
      <w:r w:rsidRPr="00574BDE">
        <w:rPr>
          <w:rFonts w:ascii="Consolas" w:hAnsi="Consolas"/>
          <w:b/>
        </w:rPr>
        <w:t>} - {DLC}</w:t>
      </w:r>
      <w:r>
        <w:rPr>
          <w:rFonts w:ascii="Consolas" w:hAnsi="Consolas"/>
          <w:b/>
        </w:rPr>
        <w:t xml:space="preserve"> </w:t>
      </w:r>
      <w:r w:rsidRPr="00574BDE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{price}</w:t>
      </w:r>
      <w:r w:rsidRPr="00574BDE">
        <w:rPr>
          <w:rFonts w:ascii="Consolas" w:hAnsi="Consolas"/>
          <w:b/>
        </w:rPr>
        <w:t>"</w:t>
      </w:r>
    </w:p>
    <w:p w14:paraId="71D12CB0" w14:textId="77777777" w:rsidR="006E2EDE" w:rsidRDefault="006E2EDE" w:rsidP="006E2EDE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00AC5567" w14:textId="77777777" w:rsidR="006E2EDE" w:rsidRDefault="006E2EDE" w:rsidP="006E2EDE">
      <w:pPr>
        <w:rPr>
          <w:rFonts w:ascii="Consolas" w:hAnsi="Consolas"/>
          <w:b/>
        </w:rPr>
      </w:pPr>
      <w:r w:rsidRPr="00F852CA">
        <w:rPr>
          <w:rFonts w:ascii="Consolas" w:hAnsi="Consolas"/>
          <w:b/>
        </w:rPr>
        <w:t>"{game</w:t>
      </w:r>
      <w:r>
        <w:rPr>
          <w:rFonts w:ascii="Consolas" w:hAnsi="Consolas"/>
          <w:b/>
        </w:rPr>
        <w:t xml:space="preserve"> n</w:t>
      </w:r>
      <w:r w:rsidRPr="00F852C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</w:t>
      </w:r>
      <w:r w:rsidRPr="00574BDE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{price}</w:t>
      </w:r>
      <w:r w:rsidRPr="00F852CA">
        <w:rPr>
          <w:rFonts w:ascii="Consolas" w:hAnsi="Consolas"/>
          <w:b/>
        </w:rPr>
        <w:t>"</w:t>
      </w:r>
    </w:p>
    <w:p w14:paraId="6E54EE76" w14:textId="77777777" w:rsidR="006E2EDE" w:rsidRDefault="006E2EDE" w:rsidP="006E2EDE">
      <w:pPr>
        <w:rPr>
          <w:rFonts w:ascii="Consolas" w:hAnsi="Consolas"/>
          <w:b/>
        </w:rPr>
      </w:pPr>
      <w:r w:rsidRPr="00F852CA">
        <w:rPr>
          <w:rFonts w:ascii="Consolas" w:hAnsi="Consolas"/>
          <w:b/>
        </w:rPr>
        <w:t>"{game</w:t>
      </w:r>
      <w:r>
        <w:rPr>
          <w:rFonts w:ascii="Consolas" w:hAnsi="Consolas"/>
          <w:b/>
        </w:rPr>
        <w:t xml:space="preserve"> n + 1</w:t>
      </w:r>
      <w:r w:rsidRPr="00F852C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</w:t>
      </w:r>
      <w:r w:rsidRPr="00574BDE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{price}</w:t>
      </w:r>
      <w:r w:rsidRPr="00F852CA">
        <w:rPr>
          <w:rFonts w:ascii="Consolas" w:hAnsi="Consolas"/>
          <w:b/>
        </w:rPr>
        <w:t>"</w:t>
      </w:r>
    </w:p>
    <w:p w14:paraId="4B4D1EDA" w14:textId="77777777" w:rsidR="006E2EDE" w:rsidRDefault="006E2EDE" w:rsidP="006E2EDE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68A56B7B" w14:textId="77777777" w:rsidR="006E2EDE" w:rsidRDefault="006E2EDE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2D19492B" w14:textId="77777777" w:rsidR="006E2EDE" w:rsidRDefault="006E2EDE" w:rsidP="006E2EDE">
      <w:pPr>
        <w:pStyle w:val="Heading3"/>
      </w:pPr>
      <w:r w:rsidRPr="009B4239">
        <w:lastRenderedPageBreak/>
        <w:t>Examples</w:t>
      </w:r>
    </w:p>
    <w:tbl>
      <w:tblPr>
        <w:tblStyle w:val="TableGrid"/>
        <w:tblW w:w="10722" w:type="dxa"/>
        <w:tblInd w:w="108" w:type="dxa"/>
        <w:tblLook w:val="04A0" w:firstRow="1" w:lastRow="0" w:firstColumn="1" w:lastColumn="0" w:noHBand="0" w:noVBand="1"/>
      </w:tblPr>
      <w:tblGrid>
        <w:gridCol w:w="6030"/>
        <w:gridCol w:w="4692"/>
      </w:tblGrid>
      <w:tr w:rsidR="006E2EDE" w:rsidRPr="009B4239" w14:paraId="02D65C43" w14:textId="77777777" w:rsidTr="006E2EDE">
        <w:trPr>
          <w:tblHeader/>
        </w:trPr>
        <w:tc>
          <w:tcPr>
            <w:tcW w:w="6030" w:type="dxa"/>
            <w:shd w:val="clear" w:color="auto" w:fill="D9D9D9" w:themeFill="background1" w:themeFillShade="D9"/>
          </w:tcPr>
          <w:p w14:paraId="3E18B749" w14:textId="77777777" w:rsidR="006E2EDE" w:rsidRPr="009B4239" w:rsidRDefault="006E2EDE" w:rsidP="005A19ED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4692" w:type="dxa"/>
            <w:shd w:val="clear" w:color="auto" w:fill="D9D9D9" w:themeFill="background1" w:themeFillShade="D9"/>
          </w:tcPr>
          <w:p w14:paraId="553C3BFE" w14:textId="77777777" w:rsidR="006E2EDE" w:rsidRPr="009B4239" w:rsidRDefault="006E2EDE" w:rsidP="005A19ED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6E2EDE" w:rsidRPr="00CC61A5" w14:paraId="176C6AB5" w14:textId="77777777" w:rsidTr="006E2EDE">
        <w:tc>
          <w:tcPr>
            <w:tcW w:w="6030" w:type="dxa"/>
          </w:tcPr>
          <w:p w14:paraId="749E39C6" w14:textId="77777777" w:rsidR="006E2EDE" w:rsidRPr="00CC61A5" w:rsidRDefault="006E2EDE" w:rsidP="005A19ED">
            <w:pPr>
              <w:rPr>
                <w:rFonts w:ascii="Consolas" w:eastAsia="Calibri" w:hAnsi="Consolas" w:cstheme="minorHAnsi"/>
                <w:noProof/>
              </w:rPr>
            </w:pPr>
            <w:r>
              <w:rPr>
                <w:rFonts w:ascii="Consolas" w:eastAsia="Calibri" w:hAnsi="Consolas" w:cstheme="minorHAnsi"/>
                <w:noProof/>
              </w:rPr>
              <w:t>WitHer 3-50, FullLife 3-60, WitHer 3:Blood and Beer, Cyberfunk 2077-120, League of Leg Ends-10, League of Leg Ends:DoaT</w:t>
            </w:r>
          </w:p>
        </w:tc>
        <w:tc>
          <w:tcPr>
            <w:tcW w:w="4692" w:type="dxa"/>
          </w:tcPr>
          <w:p w14:paraId="751B4D0D" w14:textId="77777777" w:rsidR="006E2EDE" w:rsidRPr="005B5FBE" w:rsidRDefault="006E2EDE" w:rsidP="005A19ED">
            <w:pPr>
              <w:rPr>
                <w:rFonts w:ascii="Consolas" w:eastAsia="Calibri" w:hAnsi="Consolas" w:cstheme="minorHAnsi"/>
                <w:noProof/>
              </w:rPr>
            </w:pPr>
            <w:r w:rsidRPr="005B5FBE">
              <w:rPr>
                <w:rFonts w:ascii="Consolas" w:eastAsia="Calibri" w:hAnsi="Consolas" w:cstheme="minorHAnsi"/>
                <w:noProof/>
              </w:rPr>
              <w:t>League of Leg Ends - DoaT - 6.00</w:t>
            </w:r>
          </w:p>
          <w:p w14:paraId="3367E0B0" w14:textId="77777777" w:rsidR="006E2EDE" w:rsidRPr="005B5FBE" w:rsidRDefault="006E2EDE" w:rsidP="005A19ED">
            <w:pPr>
              <w:rPr>
                <w:rFonts w:ascii="Consolas" w:eastAsia="Calibri" w:hAnsi="Consolas" w:cstheme="minorHAnsi"/>
                <w:noProof/>
              </w:rPr>
            </w:pPr>
            <w:r w:rsidRPr="005B5FBE">
              <w:rPr>
                <w:rFonts w:ascii="Consolas" w:eastAsia="Calibri" w:hAnsi="Consolas" w:cstheme="minorHAnsi"/>
                <w:noProof/>
              </w:rPr>
              <w:t>WitHer 3 - Blood and Beer - 30.00</w:t>
            </w:r>
          </w:p>
          <w:p w14:paraId="3323883F" w14:textId="77777777" w:rsidR="006E2EDE" w:rsidRPr="005B5FBE" w:rsidRDefault="006E2EDE" w:rsidP="005A19ED">
            <w:pPr>
              <w:rPr>
                <w:rFonts w:ascii="Consolas" w:eastAsia="Calibri" w:hAnsi="Consolas" w:cstheme="minorHAnsi"/>
                <w:noProof/>
              </w:rPr>
            </w:pPr>
            <w:r w:rsidRPr="005B5FBE">
              <w:rPr>
                <w:rFonts w:ascii="Consolas" w:eastAsia="Calibri" w:hAnsi="Consolas" w:cstheme="minorHAnsi"/>
                <w:noProof/>
              </w:rPr>
              <w:t>Cyberfunk 2077 - 96.00</w:t>
            </w:r>
          </w:p>
          <w:p w14:paraId="752E9739" w14:textId="77777777" w:rsidR="006E2EDE" w:rsidRDefault="006E2EDE" w:rsidP="005A19ED">
            <w:pPr>
              <w:rPr>
                <w:rFonts w:ascii="Consolas" w:eastAsia="Calibri" w:hAnsi="Consolas" w:cstheme="minorHAnsi"/>
              </w:rPr>
            </w:pPr>
            <w:r w:rsidRPr="005B5FBE">
              <w:rPr>
                <w:rFonts w:ascii="Consolas" w:eastAsia="Calibri" w:hAnsi="Consolas" w:cstheme="minorHAnsi"/>
                <w:noProof/>
              </w:rPr>
              <w:t>FullLife 3 - 48.00</w:t>
            </w:r>
          </w:p>
        </w:tc>
      </w:tr>
      <w:tr w:rsidR="006E2EDE" w:rsidRPr="00CC61A5" w14:paraId="3DC76BC1" w14:textId="77777777" w:rsidTr="006E2EDE">
        <w:tc>
          <w:tcPr>
            <w:tcW w:w="6030" w:type="dxa"/>
          </w:tcPr>
          <w:p w14:paraId="3546651E" w14:textId="77777777" w:rsidR="006E2EDE" w:rsidRDefault="006E2EDE" w:rsidP="005A19ED">
            <w:pPr>
              <w:rPr>
                <w:rFonts w:ascii="Consolas" w:eastAsia="Calibri" w:hAnsi="Consolas" w:cstheme="minorHAnsi"/>
                <w:noProof/>
              </w:rPr>
            </w:pPr>
            <w:r>
              <w:rPr>
                <w:rFonts w:ascii="Consolas" w:eastAsia="Calibri" w:hAnsi="Consolas" w:cstheme="minorHAnsi"/>
                <w:noProof/>
              </w:rPr>
              <w:t>Center Strike-15, FortLite-25, BattleShield 5-70, BattleShield 5:CoD edition, Dog of War-45, Dead Red Redemption-100, Dead Red Redemption:no DLC</w:t>
            </w:r>
          </w:p>
        </w:tc>
        <w:tc>
          <w:tcPr>
            <w:tcW w:w="4692" w:type="dxa"/>
          </w:tcPr>
          <w:p w14:paraId="68A1EEB0" w14:textId="77777777" w:rsidR="006E2EDE" w:rsidRPr="005B5FBE" w:rsidRDefault="006E2EDE" w:rsidP="005A19ED">
            <w:pPr>
              <w:rPr>
                <w:rFonts w:ascii="Consolas" w:eastAsia="Calibri" w:hAnsi="Consolas" w:cstheme="minorHAnsi"/>
                <w:noProof/>
              </w:rPr>
            </w:pPr>
            <w:r w:rsidRPr="005B5FBE">
              <w:rPr>
                <w:rFonts w:ascii="Consolas" w:eastAsia="Calibri" w:hAnsi="Consolas" w:cstheme="minorHAnsi"/>
                <w:noProof/>
              </w:rPr>
              <w:t>BattleShield 5 - CoD edition - 42.00</w:t>
            </w:r>
          </w:p>
          <w:p w14:paraId="274EB805" w14:textId="77777777" w:rsidR="006E2EDE" w:rsidRPr="005B5FBE" w:rsidRDefault="006E2EDE" w:rsidP="005A19ED">
            <w:pPr>
              <w:rPr>
                <w:rFonts w:ascii="Consolas" w:eastAsia="Calibri" w:hAnsi="Consolas" w:cstheme="minorHAnsi"/>
                <w:noProof/>
              </w:rPr>
            </w:pPr>
            <w:r w:rsidRPr="005B5FBE">
              <w:rPr>
                <w:rFonts w:ascii="Consolas" w:eastAsia="Calibri" w:hAnsi="Consolas" w:cstheme="minorHAnsi"/>
                <w:noProof/>
              </w:rPr>
              <w:t>Dead Red Redemption - no DLC - 60.00</w:t>
            </w:r>
          </w:p>
          <w:p w14:paraId="11F668BE" w14:textId="77777777" w:rsidR="006E2EDE" w:rsidRPr="005B5FBE" w:rsidRDefault="006E2EDE" w:rsidP="005A19ED">
            <w:pPr>
              <w:rPr>
                <w:rFonts w:ascii="Consolas" w:eastAsia="Calibri" w:hAnsi="Consolas" w:cstheme="minorHAnsi"/>
                <w:noProof/>
              </w:rPr>
            </w:pPr>
            <w:r w:rsidRPr="005B5FBE">
              <w:rPr>
                <w:rFonts w:ascii="Consolas" w:eastAsia="Calibri" w:hAnsi="Consolas" w:cstheme="minorHAnsi"/>
                <w:noProof/>
              </w:rPr>
              <w:t>Dog of War - 36.00</w:t>
            </w:r>
          </w:p>
          <w:p w14:paraId="351CFB18" w14:textId="77777777" w:rsidR="006E2EDE" w:rsidRPr="005B5FBE" w:rsidRDefault="006E2EDE" w:rsidP="005A19ED">
            <w:pPr>
              <w:rPr>
                <w:rFonts w:ascii="Consolas" w:eastAsia="Calibri" w:hAnsi="Consolas" w:cstheme="minorHAnsi"/>
                <w:noProof/>
              </w:rPr>
            </w:pPr>
            <w:r w:rsidRPr="005B5FBE">
              <w:rPr>
                <w:rFonts w:ascii="Consolas" w:eastAsia="Calibri" w:hAnsi="Consolas" w:cstheme="minorHAnsi"/>
                <w:noProof/>
              </w:rPr>
              <w:t>FortLite - 20.00</w:t>
            </w:r>
          </w:p>
          <w:p w14:paraId="33D998CB" w14:textId="77777777" w:rsidR="006E2EDE" w:rsidRPr="005B5FBE" w:rsidRDefault="006E2EDE" w:rsidP="005A19ED">
            <w:pPr>
              <w:rPr>
                <w:rFonts w:ascii="Consolas" w:eastAsia="Calibri" w:hAnsi="Consolas" w:cstheme="minorHAnsi"/>
                <w:noProof/>
              </w:rPr>
            </w:pPr>
            <w:r w:rsidRPr="005B5FBE">
              <w:rPr>
                <w:rFonts w:ascii="Consolas" w:eastAsia="Calibri" w:hAnsi="Consolas" w:cstheme="minorHAnsi"/>
                <w:noProof/>
              </w:rPr>
              <w:t>Center Strike - 12.00</w:t>
            </w:r>
          </w:p>
        </w:tc>
      </w:tr>
    </w:tbl>
    <w:p w14:paraId="267D93F2" w14:textId="77777777" w:rsidR="00B71410" w:rsidRPr="006E2EDE" w:rsidRDefault="00B71410" w:rsidP="006E2EDE"/>
    <w:sectPr w:rsidR="00B71410" w:rsidRPr="006E2EDE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2EFF4" w14:textId="77777777" w:rsidR="009A580C" w:rsidRDefault="009A580C" w:rsidP="008068A2">
      <w:pPr>
        <w:spacing w:after="0" w:line="240" w:lineRule="auto"/>
      </w:pPr>
      <w:r>
        <w:separator/>
      </w:r>
    </w:p>
  </w:endnote>
  <w:endnote w:type="continuationSeparator" w:id="0">
    <w:p w14:paraId="62E491C3" w14:textId="77777777" w:rsidR="009A580C" w:rsidRDefault="009A58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58B78" w14:textId="77777777" w:rsidR="00E94324" w:rsidRPr="00AC77AD" w:rsidRDefault="00E94324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C090CC2" wp14:editId="223B226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51A39E89" wp14:editId="0D05D4CD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3C16695" wp14:editId="1D893F1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F63ADF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472556" wp14:editId="05701A0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445FF86" w14:textId="3726DCD9" w:rsidR="00E94324" w:rsidRPr="008C2B83" w:rsidRDefault="00E9432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1E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1E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47255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445FF86" w14:textId="3726DCD9" w:rsidR="00E94324" w:rsidRPr="008C2B83" w:rsidRDefault="00E9432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1E4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1E4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A24FF6" wp14:editId="45E261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D7368BD" w14:textId="77777777" w:rsidR="00E94324" w:rsidRDefault="00E9432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24FF6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3D7368BD" w14:textId="77777777" w:rsidR="00E94324" w:rsidRDefault="00E9432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C993AC" wp14:editId="0832E9F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CE3D86" w14:textId="77777777" w:rsidR="00E94324" w:rsidRDefault="00E9432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91AF2CD" w14:textId="77777777" w:rsidR="00E94324" w:rsidRDefault="00E9432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A215D7" wp14:editId="512CCA9F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6616B8" wp14:editId="6D826C54">
                                <wp:extent cx="171450" cy="205105"/>
                                <wp:effectExtent l="0" t="0" r="0" b="4445"/>
                                <wp:docPr id="7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82CA67" wp14:editId="179B9CE0">
                                <wp:extent cx="200152" cy="200152"/>
                                <wp:effectExtent l="0" t="0" r="9525" b="9525"/>
                                <wp:docPr id="26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DDED7B" wp14:editId="27EC52B0">
                                <wp:extent cx="200152" cy="200152"/>
                                <wp:effectExtent l="0" t="0" r="9525" b="9525"/>
                                <wp:docPr id="27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2CFCF6" wp14:editId="48F126BC">
                                <wp:extent cx="200152" cy="200152"/>
                                <wp:effectExtent l="0" t="0" r="9525" b="9525"/>
                                <wp:docPr id="28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67CB11" wp14:editId="36E64409">
                                <wp:extent cx="190500" cy="190500"/>
                                <wp:effectExtent l="0" t="0" r="0" b="0"/>
                                <wp:docPr id="30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CCE696" wp14:editId="61B6CFBF">
                                <wp:extent cx="176530" cy="176530"/>
                                <wp:effectExtent l="0" t="0" r="0" b="0"/>
                                <wp:docPr id="3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CC8A0" wp14:editId="45B96DBA">
                                <wp:extent cx="200152" cy="200152"/>
                                <wp:effectExtent l="0" t="0" r="9525" b="9525"/>
                                <wp:docPr id="33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B35CF9" wp14:editId="7D02A594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9718F9" wp14:editId="64A5EC2F">
                                <wp:extent cx="200152" cy="200152"/>
                                <wp:effectExtent l="0" t="0" r="9525" b="9525"/>
                                <wp:docPr id="34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C993AC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ECE3D86" w14:textId="77777777" w:rsidR="00E94324" w:rsidRDefault="00E9432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91AF2CD" w14:textId="77777777" w:rsidR="00E94324" w:rsidRDefault="00E9432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A215D7" wp14:editId="512CCA9F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6616B8" wp14:editId="6D826C54">
                          <wp:extent cx="171450" cy="205105"/>
                          <wp:effectExtent l="0" t="0" r="0" b="4445"/>
                          <wp:docPr id="7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82CA67" wp14:editId="179B9CE0">
                          <wp:extent cx="200152" cy="200152"/>
                          <wp:effectExtent l="0" t="0" r="9525" b="9525"/>
                          <wp:docPr id="26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DDED7B" wp14:editId="27EC52B0">
                          <wp:extent cx="200152" cy="200152"/>
                          <wp:effectExtent l="0" t="0" r="9525" b="9525"/>
                          <wp:docPr id="27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2CFCF6" wp14:editId="48F126BC">
                          <wp:extent cx="200152" cy="200152"/>
                          <wp:effectExtent l="0" t="0" r="9525" b="9525"/>
                          <wp:docPr id="28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7CB11" wp14:editId="36E64409">
                          <wp:extent cx="190500" cy="190500"/>
                          <wp:effectExtent l="0" t="0" r="0" b="0"/>
                          <wp:docPr id="30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CCE696" wp14:editId="61B6CFBF">
                          <wp:extent cx="176530" cy="176530"/>
                          <wp:effectExtent l="0" t="0" r="0" b="0"/>
                          <wp:docPr id="3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4CC8A0" wp14:editId="45B96DBA">
                          <wp:extent cx="200152" cy="200152"/>
                          <wp:effectExtent l="0" t="0" r="9525" b="9525"/>
                          <wp:docPr id="33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B35CF9" wp14:editId="7D02A594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9718F9" wp14:editId="64A5EC2F">
                          <wp:extent cx="200152" cy="200152"/>
                          <wp:effectExtent l="0" t="0" r="9525" b="9525"/>
                          <wp:docPr id="34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A8443CC" w14:textId="77777777" w:rsidR="00B5551C" w:rsidRPr="00AC77AD" w:rsidRDefault="00B5551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23579" w14:textId="77777777" w:rsidR="009A580C" w:rsidRDefault="009A580C" w:rsidP="008068A2">
      <w:pPr>
        <w:spacing w:after="0" w:line="240" w:lineRule="auto"/>
      </w:pPr>
      <w:r>
        <w:separator/>
      </w:r>
    </w:p>
  </w:footnote>
  <w:footnote w:type="continuationSeparator" w:id="0">
    <w:p w14:paraId="495B0005" w14:textId="77777777" w:rsidR="009A580C" w:rsidRDefault="009A58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E6FE5" w14:textId="77777777" w:rsidR="00B5551C" w:rsidRDefault="00B555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E243E"/>
    <w:multiLevelType w:val="hybridMultilevel"/>
    <w:tmpl w:val="4338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B6950"/>
    <w:multiLevelType w:val="hybridMultilevel"/>
    <w:tmpl w:val="D390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9" w15:restartNumberingAfterBreak="0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1F6013"/>
    <w:multiLevelType w:val="hybridMultilevel"/>
    <w:tmpl w:val="0B96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394D2D"/>
    <w:multiLevelType w:val="hybridMultilevel"/>
    <w:tmpl w:val="B490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B4751B"/>
    <w:multiLevelType w:val="hybridMultilevel"/>
    <w:tmpl w:val="9AB48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7" w15:restartNumberingAfterBreak="0">
    <w:nsid w:val="5D752AA3"/>
    <w:multiLevelType w:val="hybridMultilevel"/>
    <w:tmpl w:val="E20C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31"/>
  </w:num>
  <w:num w:numId="4">
    <w:abstractNumId w:val="26"/>
  </w:num>
  <w:num w:numId="5">
    <w:abstractNumId w:val="20"/>
  </w:num>
  <w:num w:numId="6">
    <w:abstractNumId w:val="18"/>
  </w:num>
  <w:num w:numId="7">
    <w:abstractNumId w:val="34"/>
  </w:num>
  <w:num w:numId="8">
    <w:abstractNumId w:val="15"/>
  </w:num>
  <w:num w:numId="9">
    <w:abstractNumId w:val="23"/>
  </w:num>
  <w:num w:numId="10">
    <w:abstractNumId w:val="22"/>
  </w:num>
  <w:num w:numId="11">
    <w:abstractNumId w:val="11"/>
  </w:num>
  <w:num w:numId="12">
    <w:abstractNumId w:val="17"/>
  </w:num>
  <w:num w:numId="13">
    <w:abstractNumId w:val="25"/>
  </w:num>
  <w:num w:numId="14">
    <w:abstractNumId w:val="6"/>
  </w:num>
  <w:num w:numId="15">
    <w:abstractNumId w:val="3"/>
  </w:num>
  <w:num w:numId="16">
    <w:abstractNumId w:val="6"/>
  </w:num>
  <w:num w:numId="17">
    <w:abstractNumId w:val="41"/>
  </w:num>
  <w:num w:numId="18">
    <w:abstractNumId w:val="38"/>
  </w:num>
  <w:num w:numId="19">
    <w:abstractNumId w:val="8"/>
  </w:num>
  <w:num w:numId="20">
    <w:abstractNumId w:val="24"/>
  </w:num>
  <w:num w:numId="21">
    <w:abstractNumId w:val="19"/>
  </w:num>
  <w:num w:numId="22">
    <w:abstractNumId w:val="30"/>
  </w:num>
  <w:num w:numId="23">
    <w:abstractNumId w:val="9"/>
  </w:num>
  <w:num w:numId="24">
    <w:abstractNumId w:val="32"/>
  </w:num>
  <w:num w:numId="25">
    <w:abstractNumId w:val="2"/>
  </w:num>
  <w:num w:numId="26">
    <w:abstractNumId w:val="28"/>
  </w:num>
  <w:num w:numId="27">
    <w:abstractNumId w:val="13"/>
  </w:num>
  <w:num w:numId="28">
    <w:abstractNumId w:val="40"/>
  </w:num>
  <w:num w:numId="29">
    <w:abstractNumId w:val="42"/>
  </w:num>
  <w:num w:numId="30">
    <w:abstractNumId w:val="35"/>
  </w:num>
  <w:num w:numId="31">
    <w:abstractNumId w:val="10"/>
  </w:num>
  <w:num w:numId="32">
    <w:abstractNumId w:val="33"/>
  </w:num>
  <w:num w:numId="33">
    <w:abstractNumId w:val="0"/>
  </w:num>
  <w:num w:numId="34">
    <w:abstractNumId w:val="21"/>
  </w:num>
  <w:num w:numId="35">
    <w:abstractNumId w:val="44"/>
  </w:num>
  <w:num w:numId="36">
    <w:abstractNumId w:val="46"/>
  </w:num>
  <w:num w:numId="37">
    <w:abstractNumId w:val="36"/>
  </w:num>
  <w:num w:numId="38">
    <w:abstractNumId w:val="29"/>
  </w:num>
  <w:num w:numId="39">
    <w:abstractNumId w:val="39"/>
  </w:num>
  <w:num w:numId="40">
    <w:abstractNumId w:val="48"/>
  </w:num>
  <w:num w:numId="41">
    <w:abstractNumId w:val="43"/>
  </w:num>
  <w:num w:numId="42">
    <w:abstractNumId w:val="14"/>
  </w:num>
  <w:num w:numId="43">
    <w:abstractNumId w:val="27"/>
  </w:num>
  <w:num w:numId="44">
    <w:abstractNumId w:val="47"/>
  </w:num>
  <w:num w:numId="45">
    <w:abstractNumId w:val="4"/>
  </w:num>
  <w:num w:numId="46">
    <w:abstractNumId w:val="45"/>
  </w:num>
  <w:num w:numId="47">
    <w:abstractNumId w:val="1"/>
  </w:num>
  <w:num w:numId="48">
    <w:abstractNumId w:val="12"/>
  </w:num>
  <w:num w:numId="49">
    <w:abstractNumId w:val="5"/>
  </w:num>
  <w:num w:numId="50">
    <w:abstractNumId w:val="3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5B3"/>
    <w:rsid w:val="00002C1C"/>
    <w:rsid w:val="00003252"/>
    <w:rsid w:val="000044B8"/>
    <w:rsid w:val="0000671E"/>
    <w:rsid w:val="00006ACC"/>
    <w:rsid w:val="00007044"/>
    <w:rsid w:val="00010BE0"/>
    <w:rsid w:val="000111C9"/>
    <w:rsid w:val="00012157"/>
    <w:rsid w:val="00013B02"/>
    <w:rsid w:val="0001504C"/>
    <w:rsid w:val="00016630"/>
    <w:rsid w:val="00016893"/>
    <w:rsid w:val="00016D88"/>
    <w:rsid w:val="0001783F"/>
    <w:rsid w:val="00021147"/>
    <w:rsid w:val="000232F3"/>
    <w:rsid w:val="00025961"/>
    <w:rsid w:val="00025F04"/>
    <w:rsid w:val="000302C7"/>
    <w:rsid w:val="000304CF"/>
    <w:rsid w:val="00031C27"/>
    <w:rsid w:val="00034F29"/>
    <w:rsid w:val="00036A04"/>
    <w:rsid w:val="00037503"/>
    <w:rsid w:val="0004020F"/>
    <w:rsid w:val="000434C4"/>
    <w:rsid w:val="00045B7D"/>
    <w:rsid w:val="00046E9E"/>
    <w:rsid w:val="00054A53"/>
    <w:rsid w:val="0005589A"/>
    <w:rsid w:val="00063305"/>
    <w:rsid w:val="000646B6"/>
    <w:rsid w:val="000649F3"/>
    <w:rsid w:val="00064D15"/>
    <w:rsid w:val="0006680E"/>
    <w:rsid w:val="00067859"/>
    <w:rsid w:val="00067C2A"/>
    <w:rsid w:val="00070CC3"/>
    <w:rsid w:val="00070F75"/>
    <w:rsid w:val="00072545"/>
    <w:rsid w:val="00073E36"/>
    <w:rsid w:val="00074615"/>
    <w:rsid w:val="0007676E"/>
    <w:rsid w:val="00076FBE"/>
    <w:rsid w:val="0008252C"/>
    <w:rsid w:val="000825C2"/>
    <w:rsid w:val="00083A81"/>
    <w:rsid w:val="00083BAB"/>
    <w:rsid w:val="000854E9"/>
    <w:rsid w:val="00085D79"/>
    <w:rsid w:val="00086727"/>
    <w:rsid w:val="00091BBD"/>
    <w:rsid w:val="000A1DCC"/>
    <w:rsid w:val="000A1E5A"/>
    <w:rsid w:val="000A340C"/>
    <w:rsid w:val="000B056F"/>
    <w:rsid w:val="000B06AE"/>
    <w:rsid w:val="000B56F0"/>
    <w:rsid w:val="000B60E4"/>
    <w:rsid w:val="000C7EF7"/>
    <w:rsid w:val="000D05C8"/>
    <w:rsid w:val="000D0A5D"/>
    <w:rsid w:val="000D5999"/>
    <w:rsid w:val="000D5E27"/>
    <w:rsid w:val="000D6B24"/>
    <w:rsid w:val="000E3A8C"/>
    <w:rsid w:val="000E4B80"/>
    <w:rsid w:val="000E595D"/>
    <w:rsid w:val="000F2D6C"/>
    <w:rsid w:val="000F548E"/>
    <w:rsid w:val="000F6E91"/>
    <w:rsid w:val="00103906"/>
    <w:rsid w:val="00104605"/>
    <w:rsid w:val="00105948"/>
    <w:rsid w:val="00111049"/>
    <w:rsid w:val="001142ED"/>
    <w:rsid w:val="0011446B"/>
    <w:rsid w:val="00116AE9"/>
    <w:rsid w:val="0012197C"/>
    <w:rsid w:val="0012246D"/>
    <w:rsid w:val="001249AB"/>
    <w:rsid w:val="001275B9"/>
    <w:rsid w:val="00130DB8"/>
    <w:rsid w:val="00134739"/>
    <w:rsid w:val="00140F87"/>
    <w:rsid w:val="00142665"/>
    <w:rsid w:val="0014452E"/>
    <w:rsid w:val="00144B98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6455"/>
    <w:rsid w:val="0017730D"/>
    <w:rsid w:val="00182E3A"/>
    <w:rsid w:val="00183A2C"/>
    <w:rsid w:val="00184DA2"/>
    <w:rsid w:val="0018642C"/>
    <w:rsid w:val="00186E2A"/>
    <w:rsid w:val="00187C28"/>
    <w:rsid w:val="001904EB"/>
    <w:rsid w:val="00191903"/>
    <w:rsid w:val="00195BDB"/>
    <w:rsid w:val="0019731D"/>
    <w:rsid w:val="001A1011"/>
    <w:rsid w:val="001A2AF1"/>
    <w:rsid w:val="001A2C54"/>
    <w:rsid w:val="001A350D"/>
    <w:rsid w:val="001B3001"/>
    <w:rsid w:val="001B56C6"/>
    <w:rsid w:val="001B6492"/>
    <w:rsid w:val="001B7334"/>
    <w:rsid w:val="001C1C20"/>
    <w:rsid w:val="001D154B"/>
    <w:rsid w:val="001D2464"/>
    <w:rsid w:val="001D2915"/>
    <w:rsid w:val="001E0929"/>
    <w:rsid w:val="001E095C"/>
    <w:rsid w:val="001E1161"/>
    <w:rsid w:val="001E379F"/>
    <w:rsid w:val="001E3FEF"/>
    <w:rsid w:val="001E5745"/>
    <w:rsid w:val="001F007C"/>
    <w:rsid w:val="001F33A6"/>
    <w:rsid w:val="001F3D2A"/>
    <w:rsid w:val="001F4B6B"/>
    <w:rsid w:val="00200076"/>
    <w:rsid w:val="00201EFC"/>
    <w:rsid w:val="00202683"/>
    <w:rsid w:val="0020373E"/>
    <w:rsid w:val="002053DC"/>
    <w:rsid w:val="002071BF"/>
    <w:rsid w:val="0021092D"/>
    <w:rsid w:val="00211959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40DF"/>
    <w:rsid w:val="00246C88"/>
    <w:rsid w:val="0025096C"/>
    <w:rsid w:val="00255940"/>
    <w:rsid w:val="00255F51"/>
    <w:rsid w:val="00256BCD"/>
    <w:rsid w:val="0025758E"/>
    <w:rsid w:val="00261297"/>
    <w:rsid w:val="00263D21"/>
    <w:rsid w:val="00264287"/>
    <w:rsid w:val="0026589D"/>
    <w:rsid w:val="002664E1"/>
    <w:rsid w:val="002753B3"/>
    <w:rsid w:val="00277107"/>
    <w:rsid w:val="0028263B"/>
    <w:rsid w:val="0028418F"/>
    <w:rsid w:val="002854FC"/>
    <w:rsid w:val="00287D00"/>
    <w:rsid w:val="002910E7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898"/>
    <w:rsid w:val="002D595C"/>
    <w:rsid w:val="002D5A7E"/>
    <w:rsid w:val="002E3FFD"/>
    <w:rsid w:val="002E7E8B"/>
    <w:rsid w:val="002E7F29"/>
    <w:rsid w:val="002F145A"/>
    <w:rsid w:val="002F299B"/>
    <w:rsid w:val="00300475"/>
    <w:rsid w:val="00303EAE"/>
    <w:rsid w:val="00304A65"/>
    <w:rsid w:val="00304A79"/>
    <w:rsid w:val="00306105"/>
    <w:rsid w:val="00312F22"/>
    <w:rsid w:val="00316A26"/>
    <w:rsid w:val="003226CA"/>
    <w:rsid w:val="0033212E"/>
    <w:rsid w:val="00332F1A"/>
    <w:rsid w:val="00333E9A"/>
    <w:rsid w:val="0033490F"/>
    <w:rsid w:val="003358EC"/>
    <w:rsid w:val="0033720D"/>
    <w:rsid w:val="003423D6"/>
    <w:rsid w:val="0034325B"/>
    <w:rsid w:val="00344287"/>
    <w:rsid w:val="003452B1"/>
    <w:rsid w:val="00345610"/>
    <w:rsid w:val="0034653A"/>
    <w:rsid w:val="00351B2B"/>
    <w:rsid w:val="00352A1A"/>
    <w:rsid w:val="0035697F"/>
    <w:rsid w:val="003616E9"/>
    <w:rsid w:val="00362728"/>
    <w:rsid w:val="00363B3A"/>
    <w:rsid w:val="00366701"/>
    <w:rsid w:val="0037022F"/>
    <w:rsid w:val="00371188"/>
    <w:rsid w:val="00371577"/>
    <w:rsid w:val="00373DE0"/>
    <w:rsid w:val="00375724"/>
    <w:rsid w:val="00377406"/>
    <w:rsid w:val="00380B3F"/>
    <w:rsid w:val="003817EF"/>
    <w:rsid w:val="00381C7B"/>
    <w:rsid w:val="00381F46"/>
    <w:rsid w:val="00382A45"/>
    <w:rsid w:val="0038470B"/>
    <w:rsid w:val="00387E4C"/>
    <w:rsid w:val="00391D45"/>
    <w:rsid w:val="00393972"/>
    <w:rsid w:val="00394B32"/>
    <w:rsid w:val="0039745D"/>
    <w:rsid w:val="003A0300"/>
    <w:rsid w:val="003A1601"/>
    <w:rsid w:val="003A1766"/>
    <w:rsid w:val="003A18FE"/>
    <w:rsid w:val="003A3C98"/>
    <w:rsid w:val="003A5602"/>
    <w:rsid w:val="003A7863"/>
    <w:rsid w:val="003B21F5"/>
    <w:rsid w:val="003B326A"/>
    <w:rsid w:val="003B444A"/>
    <w:rsid w:val="003B6A53"/>
    <w:rsid w:val="003B712E"/>
    <w:rsid w:val="003C1207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98"/>
    <w:rsid w:val="003E167F"/>
    <w:rsid w:val="003E210F"/>
    <w:rsid w:val="003E6582"/>
    <w:rsid w:val="003E6B67"/>
    <w:rsid w:val="003E6BFB"/>
    <w:rsid w:val="003E7974"/>
    <w:rsid w:val="003F0355"/>
    <w:rsid w:val="003F1864"/>
    <w:rsid w:val="003F2C5D"/>
    <w:rsid w:val="003F3BD8"/>
    <w:rsid w:val="003F4F9C"/>
    <w:rsid w:val="004108A1"/>
    <w:rsid w:val="0041131A"/>
    <w:rsid w:val="00413508"/>
    <w:rsid w:val="0041481D"/>
    <w:rsid w:val="00414B5B"/>
    <w:rsid w:val="004179E3"/>
    <w:rsid w:val="0042170D"/>
    <w:rsid w:val="0042390A"/>
    <w:rsid w:val="0042677E"/>
    <w:rsid w:val="00427F8E"/>
    <w:rsid w:val="004311CA"/>
    <w:rsid w:val="004404C1"/>
    <w:rsid w:val="00444804"/>
    <w:rsid w:val="00444E72"/>
    <w:rsid w:val="00444ECC"/>
    <w:rsid w:val="0044712F"/>
    <w:rsid w:val="004506A6"/>
    <w:rsid w:val="00452509"/>
    <w:rsid w:val="0045453A"/>
    <w:rsid w:val="00455C32"/>
    <w:rsid w:val="00455EFF"/>
    <w:rsid w:val="00457856"/>
    <w:rsid w:val="004616FA"/>
    <w:rsid w:val="00462250"/>
    <w:rsid w:val="004627A5"/>
    <w:rsid w:val="00462FE4"/>
    <w:rsid w:val="004652CE"/>
    <w:rsid w:val="00467388"/>
    <w:rsid w:val="00471DC3"/>
    <w:rsid w:val="00472AE2"/>
    <w:rsid w:val="0047331A"/>
    <w:rsid w:val="00474889"/>
    <w:rsid w:val="00476D4B"/>
    <w:rsid w:val="00476EF5"/>
    <w:rsid w:val="00481AED"/>
    <w:rsid w:val="00484BC7"/>
    <w:rsid w:val="00486143"/>
    <w:rsid w:val="004877D5"/>
    <w:rsid w:val="00496C30"/>
    <w:rsid w:val="004A13E1"/>
    <w:rsid w:val="004A7466"/>
    <w:rsid w:val="004A7E77"/>
    <w:rsid w:val="004B0EAE"/>
    <w:rsid w:val="004B177D"/>
    <w:rsid w:val="004B5040"/>
    <w:rsid w:val="004B5838"/>
    <w:rsid w:val="004C4260"/>
    <w:rsid w:val="004C680F"/>
    <w:rsid w:val="004C6AC8"/>
    <w:rsid w:val="004C7EF5"/>
    <w:rsid w:val="004D20FF"/>
    <w:rsid w:val="004D29A9"/>
    <w:rsid w:val="004D71B1"/>
    <w:rsid w:val="004D727E"/>
    <w:rsid w:val="004F0F17"/>
    <w:rsid w:val="004F193F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2940"/>
    <w:rsid w:val="00513CE1"/>
    <w:rsid w:val="00517B12"/>
    <w:rsid w:val="005223D6"/>
    <w:rsid w:val="005232BC"/>
    <w:rsid w:val="00524166"/>
    <w:rsid w:val="00524789"/>
    <w:rsid w:val="00527B23"/>
    <w:rsid w:val="005342A7"/>
    <w:rsid w:val="00534695"/>
    <w:rsid w:val="00534C5F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67B"/>
    <w:rsid w:val="0055796A"/>
    <w:rsid w:val="00557BCE"/>
    <w:rsid w:val="00557C22"/>
    <w:rsid w:val="00560779"/>
    <w:rsid w:val="00564029"/>
    <w:rsid w:val="00564D7B"/>
    <w:rsid w:val="0056527D"/>
    <w:rsid w:val="00565440"/>
    <w:rsid w:val="005674A0"/>
    <w:rsid w:val="00572637"/>
    <w:rsid w:val="005803E5"/>
    <w:rsid w:val="00583332"/>
    <w:rsid w:val="00583A9E"/>
    <w:rsid w:val="00584EDB"/>
    <w:rsid w:val="00585C3A"/>
    <w:rsid w:val="00585DB9"/>
    <w:rsid w:val="005865E5"/>
    <w:rsid w:val="0059044E"/>
    <w:rsid w:val="00591522"/>
    <w:rsid w:val="005943DD"/>
    <w:rsid w:val="005952A0"/>
    <w:rsid w:val="00596357"/>
    <w:rsid w:val="005A0B79"/>
    <w:rsid w:val="005A5223"/>
    <w:rsid w:val="005A7EDE"/>
    <w:rsid w:val="005B1D6E"/>
    <w:rsid w:val="005B1EBF"/>
    <w:rsid w:val="005B1F7E"/>
    <w:rsid w:val="005B32AC"/>
    <w:rsid w:val="005B391B"/>
    <w:rsid w:val="005B59DB"/>
    <w:rsid w:val="005B7E45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D7402"/>
    <w:rsid w:val="005E04CE"/>
    <w:rsid w:val="005E1141"/>
    <w:rsid w:val="005E4C99"/>
    <w:rsid w:val="005E5094"/>
    <w:rsid w:val="005E6CC9"/>
    <w:rsid w:val="005E6E29"/>
    <w:rsid w:val="005E7760"/>
    <w:rsid w:val="005E7A42"/>
    <w:rsid w:val="005F1D5F"/>
    <w:rsid w:val="005F204A"/>
    <w:rsid w:val="005F278E"/>
    <w:rsid w:val="005F5F78"/>
    <w:rsid w:val="005F61C1"/>
    <w:rsid w:val="005F7A49"/>
    <w:rsid w:val="006023A3"/>
    <w:rsid w:val="00602D52"/>
    <w:rsid w:val="006036E1"/>
    <w:rsid w:val="00604363"/>
    <w:rsid w:val="00605051"/>
    <w:rsid w:val="0060680F"/>
    <w:rsid w:val="00610E19"/>
    <w:rsid w:val="00611122"/>
    <w:rsid w:val="006120B2"/>
    <w:rsid w:val="00612AAC"/>
    <w:rsid w:val="0061659D"/>
    <w:rsid w:val="006205C9"/>
    <w:rsid w:val="00624DCF"/>
    <w:rsid w:val="00625303"/>
    <w:rsid w:val="00625E88"/>
    <w:rsid w:val="00632962"/>
    <w:rsid w:val="00633198"/>
    <w:rsid w:val="0063342B"/>
    <w:rsid w:val="00635D45"/>
    <w:rsid w:val="00640A9D"/>
    <w:rsid w:val="00645F6F"/>
    <w:rsid w:val="0065113B"/>
    <w:rsid w:val="00651F1A"/>
    <w:rsid w:val="00652B45"/>
    <w:rsid w:val="00653DA9"/>
    <w:rsid w:val="0065718D"/>
    <w:rsid w:val="006577B3"/>
    <w:rsid w:val="00663AB3"/>
    <w:rsid w:val="006652BC"/>
    <w:rsid w:val="006660F3"/>
    <w:rsid w:val="0066627A"/>
    <w:rsid w:val="00666EB1"/>
    <w:rsid w:val="00667565"/>
    <w:rsid w:val="0066769E"/>
    <w:rsid w:val="00670041"/>
    <w:rsid w:val="0067114C"/>
    <w:rsid w:val="00671FE2"/>
    <w:rsid w:val="0067570F"/>
    <w:rsid w:val="006767BC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A6EEC"/>
    <w:rsid w:val="006A7152"/>
    <w:rsid w:val="006B2F67"/>
    <w:rsid w:val="006B5EAB"/>
    <w:rsid w:val="006B73BE"/>
    <w:rsid w:val="006C08A5"/>
    <w:rsid w:val="006C5168"/>
    <w:rsid w:val="006C5BA9"/>
    <w:rsid w:val="006C7054"/>
    <w:rsid w:val="006D1E48"/>
    <w:rsid w:val="006D2DB5"/>
    <w:rsid w:val="006D505E"/>
    <w:rsid w:val="006D7166"/>
    <w:rsid w:val="006E05C2"/>
    <w:rsid w:val="006E2245"/>
    <w:rsid w:val="006E2EDE"/>
    <w:rsid w:val="006E55BE"/>
    <w:rsid w:val="006E7E50"/>
    <w:rsid w:val="006F2B65"/>
    <w:rsid w:val="006F56EE"/>
    <w:rsid w:val="006F7BA8"/>
    <w:rsid w:val="00700BCC"/>
    <w:rsid w:val="00701D6D"/>
    <w:rsid w:val="00703385"/>
    <w:rsid w:val="00704432"/>
    <w:rsid w:val="007048E2"/>
    <w:rsid w:val="007051DF"/>
    <w:rsid w:val="0070660D"/>
    <w:rsid w:val="007072BE"/>
    <w:rsid w:val="00712A0E"/>
    <w:rsid w:val="00712D20"/>
    <w:rsid w:val="00721E40"/>
    <w:rsid w:val="00722D09"/>
    <w:rsid w:val="00724DA4"/>
    <w:rsid w:val="00726D5C"/>
    <w:rsid w:val="007277B9"/>
    <w:rsid w:val="0073207B"/>
    <w:rsid w:val="00732C77"/>
    <w:rsid w:val="00732EB9"/>
    <w:rsid w:val="00733CFF"/>
    <w:rsid w:val="0073688F"/>
    <w:rsid w:val="00742EBB"/>
    <w:rsid w:val="00744D3B"/>
    <w:rsid w:val="007461DA"/>
    <w:rsid w:val="00747053"/>
    <w:rsid w:val="00751030"/>
    <w:rsid w:val="007520AC"/>
    <w:rsid w:val="00756676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5497"/>
    <w:rsid w:val="0078035F"/>
    <w:rsid w:val="00785258"/>
    <w:rsid w:val="00785B36"/>
    <w:rsid w:val="00787BD6"/>
    <w:rsid w:val="007907BB"/>
    <w:rsid w:val="00790D47"/>
    <w:rsid w:val="00791F02"/>
    <w:rsid w:val="0079324A"/>
    <w:rsid w:val="00794581"/>
    <w:rsid w:val="00794761"/>
    <w:rsid w:val="007968BF"/>
    <w:rsid w:val="00796BD5"/>
    <w:rsid w:val="0079719C"/>
    <w:rsid w:val="007A1650"/>
    <w:rsid w:val="007A1B41"/>
    <w:rsid w:val="007A59A6"/>
    <w:rsid w:val="007A635E"/>
    <w:rsid w:val="007A72F1"/>
    <w:rsid w:val="007B2E33"/>
    <w:rsid w:val="007B532E"/>
    <w:rsid w:val="007B6571"/>
    <w:rsid w:val="007C2A09"/>
    <w:rsid w:val="007C37F9"/>
    <w:rsid w:val="007C3E81"/>
    <w:rsid w:val="007C76EF"/>
    <w:rsid w:val="007D0A99"/>
    <w:rsid w:val="007D1FB9"/>
    <w:rsid w:val="007D213E"/>
    <w:rsid w:val="007D4482"/>
    <w:rsid w:val="007D5404"/>
    <w:rsid w:val="007D5E2E"/>
    <w:rsid w:val="007D69B1"/>
    <w:rsid w:val="007D7040"/>
    <w:rsid w:val="007D7BBE"/>
    <w:rsid w:val="007E0960"/>
    <w:rsid w:val="007E3A67"/>
    <w:rsid w:val="007E4E9A"/>
    <w:rsid w:val="007E51C3"/>
    <w:rsid w:val="007F0CAE"/>
    <w:rsid w:val="007F3874"/>
    <w:rsid w:val="007F3C6D"/>
    <w:rsid w:val="007F4D40"/>
    <w:rsid w:val="007F789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4EF4"/>
    <w:rsid w:val="00817932"/>
    <w:rsid w:val="008205CE"/>
    <w:rsid w:val="008236F1"/>
    <w:rsid w:val="00824F5A"/>
    <w:rsid w:val="00826085"/>
    <w:rsid w:val="00831EBD"/>
    <w:rsid w:val="00832249"/>
    <w:rsid w:val="0083225B"/>
    <w:rsid w:val="008344D2"/>
    <w:rsid w:val="00834D57"/>
    <w:rsid w:val="00841026"/>
    <w:rsid w:val="0084312D"/>
    <w:rsid w:val="00844535"/>
    <w:rsid w:val="00851A0F"/>
    <w:rsid w:val="00852C36"/>
    <w:rsid w:val="00854348"/>
    <w:rsid w:val="008561DC"/>
    <w:rsid w:val="00860EBE"/>
    <w:rsid w:val="00861295"/>
    <w:rsid w:val="00861625"/>
    <w:rsid w:val="008617B5"/>
    <w:rsid w:val="0087074D"/>
    <w:rsid w:val="00870828"/>
    <w:rsid w:val="008726CE"/>
    <w:rsid w:val="00872709"/>
    <w:rsid w:val="00872A9A"/>
    <w:rsid w:val="00872DD4"/>
    <w:rsid w:val="00873E31"/>
    <w:rsid w:val="00877C80"/>
    <w:rsid w:val="00877D66"/>
    <w:rsid w:val="0088080B"/>
    <w:rsid w:val="00882B81"/>
    <w:rsid w:val="00884545"/>
    <w:rsid w:val="008846E7"/>
    <w:rsid w:val="008850E0"/>
    <w:rsid w:val="0089119D"/>
    <w:rsid w:val="0089125D"/>
    <w:rsid w:val="0089139C"/>
    <w:rsid w:val="008918FB"/>
    <w:rsid w:val="0089362D"/>
    <w:rsid w:val="00895007"/>
    <w:rsid w:val="00897974"/>
    <w:rsid w:val="008A1638"/>
    <w:rsid w:val="008A271F"/>
    <w:rsid w:val="008A68D5"/>
    <w:rsid w:val="008B10A6"/>
    <w:rsid w:val="008B46F0"/>
    <w:rsid w:val="008C2B83"/>
    <w:rsid w:val="008C39E9"/>
    <w:rsid w:val="008D0285"/>
    <w:rsid w:val="008D2CA6"/>
    <w:rsid w:val="008D6EAD"/>
    <w:rsid w:val="008E0FD8"/>
    <w:rsid w:val="008E4FD8"/>
    <w:rsid w:val="008E6CF3"/>
    <w:rsid w:val="008E723E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2647A"/>
    <w:rsid w:val="00933894"/>
    <w:rsid w:val="00933BF4"/>
    <w:rsid w:val="009350A2"/>
    <w:rsid w:val="0094004E"/>
    <w:rsid w:val="00940291"/>
    <w:rsid w:val="00941FFF"/>
    <w:rsid w:val="0094330B"/>
    <w:rsid w:val="00944948"/>
    <w:rsid w:val="00945F3B"/>
    <w:rsid w:val="00947DFF"/>
    <w:rsid w:val="00951691"/>
    <w:rsid w:val="00951855"/>
    <w:rsid w:val="0095391F"/>
    <w:rsid w:val="00957239"/>
    <w:rsid w:val="0095730E"/>
    <w:rsid w:val="00962328"/>
    <w:rsid w:val="00962ED2"/>
    <w:rsid w:val="00963F6D"/>
    <w:rsid w:val="00970DF1"/>
    <w:rsid w:val="00972CD6"/>
    <w:rsid w:val="00975A67"/>
    <w:rsid w:val="00976660"/>
    <w:rsid w:val="00980F26"/>
    <w:rsid w:val="009816F7"/>
    <w:rsid w:val="00984457"/>
    <w:rsid w:val="009854A7"/>
    <w:rsid w:val="00990C9F"/>
    <w:rsid w:val="009919A3"/>
    <w:rsid w:val="00994796"/>
    <w:rsid w:val="009964B3"/>
    <w:rsid w:val="009970BE"/>
    <w:rsid w:val="00997517"/>
    <w:rsid w:val="009A296D"/>
    <w:rsid w:val="009A508F"/>
    <w:rsid w:val="009A523A"/>
    <w:rsid w:val="009A580C"/>
    <w:rsid w:val="009B1972"/>
    <w:rsid w:val="009B2072"/>
    <w:rsid w:val="009B629E"/>
    <w:rsid w:val="009B6F06"/>
    <w:rsid w:val="009B70FF"/>
    <w:rsid w:val="009C0C39"/>
    <w:rsid w:val="009C133F"/>
    <w:rsid w:val="009C151E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1CA"/>
    <w:rsid w:val="00A02545"/>
    <w:rsid w:val="00A051B7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54D2"/>
    <w:rsid w:val="00A27405"/>
    <w:rsid w:val="00A27D35"/>
    <w:rsid w:val="00A34549"/>
    <w:rsid w:val="00A34C35"/>
    <w:rsid w:val="00A4039C"/>
    <w:rsid w:val="00A405BC"/>
    <w:rsid w:val="00A40CBD"/>
    <w:rsid w:val="00A41AC8"/>
    <w:rsid w:val="00A42125"/>
    <w:rsid w:val="00A4260B"/>
    <w:rsid w:val="00A45A89"/>
    <w:rsid w:val="00A47F12"/>
    <w:rsid w:val="00A52D69"/>
    <w:rsid w:val="00A52EC4"/>
    <w:rsid w:val="00A53E4C"/>
    <w:rsid w:val="00A543E2"/>
    <w:rsid w:val="00A57D20"/>
    <w:rsid w:val="00A60D7B"/>
    <w:rsid w:val="00A70227"/>
    <w:rsid w:val="00A75BA0"/>
    <w:rsid w:val="00A77DCC"/>
    <w:rsid w:val="00A826A0"/>
    <w:rsid w:val="00A83D6E"/>
    <w:rsid w:val="00A86A51"/>
    <w:rsid w:val="00A87D30"/>
    <w:rsid w:val="00A901AB"/>
    <w:rsid w:val="00A9515A"/>
    <w:rsid w:val="00AA03E7"/>
    <w:rsid w:val="00AA11BB"/>
    <w:rsid w:val="00AA3772"/>
    <w:rsid w:val="00AA4957"/>
    <w:rsid w:val="00AA7407"/>
    <w:rsid w:val="00AA76C7"/>
    <w:rsid w:val="00AA7FFA"/>
    <w:rsid w:val="00AB07C0"/>
    <w:rsid w:val="00AB0F9D"/>
    <w:rsid w:val="00AB106E"/>
    <w:rsid w:val="00AB2224"/>
    <w:rsid w:val="00AB407D"/>
    <w:rsid w:val="00AB5252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214"/>
    <w:rsid w:val="00AD5D9B"/>
    <w:rsid w:val="00AE01A4"/>
    <w:rsid w:val="00AE0551"/>
    <w:rsid w:val="00AE05D3"/>
    <w:rsid w:val="00AE158B"/>
    <w:rsid w:val="00AE36D9"/>
    <w:rsid w:val="00AE4557"/>
    <w:rsid w:val="00AE707A"/>
    <w:rsid w:val="00AF1850"/>
    <w:rsid w:val="00AF408C"/>
    <w:rsid w:val="00AF4CDE"/>
    <w:rsid w:val="00AF5B7F"/>
    <w:rsid w:val="00B020DA"/>
    <w:rsid w:val="00B034B7"/>
    <w:rsid w:val="00B05FF9"/>
    <w:rsid w:val="00B1301D"/>
    <w:rsid w:val="00B13892"/>
    <w:rsid w:val="00B14723"/>
    <w:rsid w:val="00B148DD"/>
    <w:rsid w:val="00B15AD3"/>
    <w:rsid w:val="00B20797"/>
    <w:rsid w:val="00B21C1E"/>
    <w:rsid w:val="00B237DB"/>
    <w:rsid w:val="00B2561D"/>
    <w:rsid w:val="00B27FC0"/>
    <w:rsid w:val="00B3458E"/>
    <w:rsid w:val="00B34AAA"/>
    <w:rsid w:val="00B37136"/>
    <w:rsid w:val="00B37908"/>
    <w:rsid w:val="00B42483"/>
    <w:rsid w:val="00B502E3"/>
    <w:rsid w:val="00B5306B"/>
    <w:rsid w:val="00B53763"/>
    <w:rsid w:val="00B538C6"/>
    <w:rsid w:val="00B55514"/>
    <w:rsid w:val="00B5551C"/>
    <w:rsid w:val="00B55BF6"/>
    <w:rsid w:val="00B55D21"/>
    <w:rsid w:val="00B565FD"/>
    <w:rsid w:val="00B57233"/>
    <w:rsid w:val="00B600BD"/>
    <w:rsid w:val="00B60226"/>
    <w:rsid w:val="00B622F6"/>
    <w:rsid w:val="00B63DED"/>
    <w:rsid w:val="00B71410"/>
    <w:rsid w:val="00B71589"/>
    <w:rsid w:val="00B73058"/>
    <w:rsid w:val="00B73A53"/>
    <w:rsid w:val="00B7454C"/>
    <w:rsid w:val="00B7632E"/>
    <w:rsid w:val="00B77294"/>
    <w:rsid w:val="00B776BE"/>
    <w:rsid w:val="00B81460"/>
    <w:rsid w:val="00B817E3"/>
    <w:rsid w:val="00B82D8D"/>
    <w:rsid w:val="00B841F7"/>
    <w:rsid w:val="00B84617"/>
    <w:rsid w:val="00B86796"/>
    <w:rsid w:val="00B9309B"/>
    <w:rsid w:val="00BA1F40"/>
    <w:rsid w:val="00BA4820"/>
    <w:rsid w:val="00BA5A9A"/>
    <w:rsid w:val="00BA5EFE"/>
    <w:rsid w:val="00BA698D"/>
    <w:rsid w:val="00BA7568"/>
    <w:rsid w:val="00BB2A89"/>
    <w:rsid w:val="00BB4E8A"/>
    <w:rsid w:val="00BB6666"/>
    <w:rsid w:val="00BC43FD"/>
    <w:rsid w:val="00BC4587"/>
    <w:rsid w:val="00BC56D6"/>
    <w:rsid w:val="00BC5881"/>
    <w:rsid w:val="00BC6EFC"/>
    <w:rsid w:val="00BD50CA"/>
    <w:rsid w:val="00BD5409"/>
    <w:rsid w:val="00BD6606"/>
    <w:rsid w:val="00BD6DEE"/>
    <w:rsid w:val="00BE02ED"/>
    <w:rsid w:val="00BE16A1"/>
    <w:rsid w:val="00BE3607"/>
    <w:rsid w:val="00BE4FA6"/>
    <w:rsid w:val="00BE5BA3"/>
    <w:rsid w:val="00BE61B1"/>
    <w:rsid w:val="00BE63DA"/>
    <w:rsid w:val="00BF0A3B"/>
    <w:rsid w:val="00BF1410"/>
    <w:rsid w:val="00BF1775"/>
    <w:rsid w:val="00BF201D"/>
    <w:rsid w:val="00BF273B"/>
    <w:rsid w:val="00BF36C1"/>
    <w:rsid w:val="00BF37DC"/>
    <w:rsid w:val="00C0490B"/>
    <w:rsid w:val="00C05580"/>
    <w:rsid w:val="00C062A1"/>
    <w:rsid w:val="00C072ED"/>
    <w:rsid w:val="00C07904"/>
    <w:rsid w:val="00C13D6F"/>
    <w:rsid w:val="00C148D1"/>
    <w:rsid w:val="00C14C80"/>
    <w:rsid w:val="00C14F16"/>
    <w:rsid w:val="00C24470"/>
    <w:rsid w:val="00C260AB"/>
    <w:rsid w:val="00C308CC"/>
    <w:rsid w:val="00C31726"/>
    <w:rsid w:val="00C33BA3"/>
    <w:rsid w:val="00C344D6"/>
    <w:rsid w:val="00C34A4E"/>
    <w:rsid w:val="00C355A5"/>
    <w:rsid w:val="00C3614C"/>
    <w:rsid w:val="00C42C2F"/>
    <w:rsid w:val="00C43B64"/>
    <w:rsid w:val="00C469CD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283"/>
    <w:rsid w:val="00C85803"/>
    <w:rsid w:val="00C86FD6"/>
    <w:rsid w:val="00C87ECA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A6C2F"/>
    <w:rsid w:val="00CB1417"/>
    <w:rsid w:val="00CB46D2"/>
    <w:rsid w:val="00CC01AE"/>
    <w:rsid w:val="00CC4FFE"/>
    <w:rsid w:val="00CD093E"/>
    <w:rsid w:val="00CD112E"/>
    <w:rsid w:val="00CD6A6B"/>
    <w:rsid w:val="00CD7485"/>
    <w:rsid w:val="00CE7693"/>
    <w:rsid w:val="00CF3EE1"/>
    <w:rsid w:val="00D0104E"/>
    <w:rsid w:val="00D0165E"/>
    <w:rsid w:val="00D021D2"/>
    <w:rsid w:val="00D10271"/>
    <w:rsid w:val="00D1123E"/>
    <w:rsid w:val="00D17E27"/>
    <w:rsid w:val="00D206E5"/>
    <w:rsid w:val="00D21428"/>
    <w:rsid w:val="00D214F5"/>
    <w:rsid w:val="00D22895"/>
    <w:rsid w:val="00D23A61"/>
    <w:rsid w:val="00D23E54"/>
    <w:rsid w:val="00D2743A"/>
    <w:rsid w:val="00D31FAE"/>
    <w:rsid w:val="00D33578"/>
    <w:rsid w:val="00D34CD3"/>
    <w:rsid w:val="00D37E23"/>
    <w:rsid w:val="00D4354E"/>
    <w:rsid w:val="00D448F7"/>
    <w:rsid w:val="00D4587D"/>
    <w:rsid w:val="00D46998"/>
    <w:rsid w:val="00D47710"/>
    <w:rsid w:val="00D51D60"/>
    <w:rsid w:val="00D535CF"/>
    <w:rsid w:val="00D544F5"/>
    <w:rsid w:val="00D5665A"/>
    <w:rsid w:val="00D57015"/>
    <w:rsid w:val="00D61FBC"/>
    <w:rsid w:val="00D65847"/>
    <w:rsid w:val="00D66603"/>
    <w:rsid w:val="00D704FF"/>
    <w:rsid w:val="00D7180B"/>
    <w:rsid w:val="00D73957"/>
    <w:rsid w:val="00D74CB7"/>
    <w:rsid w:val="00D752EE"/>
    <w:rsid w:val="00D7617F"/>
    <w:rsid w:val="00D76CD3"/>
    <w:rsid w:val="00D77D70"/>
    <w:rsid w:val="00D8277F"/>
    <w:rsid w:val="00D82C34"/>
    <w:rsid w:val="00D8418E"/>
    <w:rsid w:val="00D87112"/>
    <w:rsid w:val="00D872B6"/>
    <w:rsid w:val="00D87662"/>
    <w:rsid w:val="00D90403"/>
    <w:rsid w:val="00D910A9"/>
    <w:rsid w:val="00D910AA"/>
    <w:rsid w:val="00D91870"/>
    <w:rsid w:val="00D91A0A"/>
    <w:rsid w:val="00D9403C"/>
    <w:rsid w:val="00D96361"/>
    <w:rsid w:val="00D977C2"/>
    <w:rsid w:val="00D9788A"/>
    <w:rsid w:val="00DA2819"/>
    <w:rsid w:val="00DA5F5B"/>
    <w:rsid w:val="00DB117C"/>
    <w:rsid w:val="00DB2E2B"/>
    <w:rsid w:val="00DB48CA"/>
    <w:rsid w:val="00DC28E6"/>
    <w:rsid w:val="00DC3240"/>
    <w:rsid w:val="00DC400D"/>
    <w:rsid w:val="00DC4CFD"/>
    <w:rsid w:val="00DC5CE9"/>
    <w:rsid w:val="00DC6A12"/>
    <w:rsid w:val="00DD2131"/>
    <w:rsid w:val="00DD4C5D"/>
    <w:rsid w:val="00DD7BB2"/>
    <w:rsid w:val="00DE1B8E"/>
    <w:rsid w:val="00DE6C2D"/>
    <w:rsid w:val="00DF00FA"/>
    <w:rsid w:val="00DF0FDA"/>
    <w:rsid w:val="00DF3198"/>
    <w:rsid w:val="00DF39E5"/>
    <w:rsid w:val="00DF3DF0"/>
    <w:rsid w:val="00DF3F0A"/>
    <w:rsid w:val="00DF40E6"/>
    <w:rsid w:val="00DF4C04"/>
    <w:rsid w:val="00DF57D8"/>
    <w:rsid w:val="00E169E6"/>
    <w:rsid w:val="00E242DA"/>
    <w:rsid w:val="00E24C6A"/>
    <w:rsid w:val="00E25811"/>
    <w:rsid w:val="00E32A4A"/>
    <w:rsid w:val="00E32F85"/>
    <w:rsid w:val="00E35187"/>
    <w:rsid w:val="00E36596"/>
    <w:rsid w:val="00E366D7"/>
    <w:rsid w:val="00E36FD8"/>
    <w:rsid w:val="00E37380"/>
    <w:rsid w:val="00E40A79"/>
    <w:rsid w:val="00E42CBE"/>
    <w:rsid w:val="00E44836"/>
    <w:rsid w:val="00E45067"/>
    <w:rsid w:val="00E465C4"/>
    <w:rsid w:val="00E5093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2A10"/>
    <w:rsid w:val="00E748D7"/>
    <w:rsid w:val="00E762F5"/>
    <w:rsid w:val="00E76F8F"/>
    <w:rsid w:val="00E77B93"/>
    <w:rsid w:val="00E8107B"/>
    <w:rsid w:val="00E81B30"/>
    <w:rsid w:val="00E82CF3"/>
    <w:rsid w:val="00E86D42"/>
    <w:rsid w:val="00E87F3A"/>
    <w:rsid w:val="00E92FFE"/>
    <w:rsid w:val="00E93A16"/>
    <w:rsid w:val="00E94324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2743"/>
    <w:rsid w:val="00EC3ACD"/>
    <w:rsid w:val="00EC4EB3"/>
    <w:rsid w:val="00EC569F"/>
    <w:rsid w:val="00EC6BE3"/>
    <w:rsid w:val="00EC7EBB"/>
    <w:rsid w:val="00ED0DEA"/>
    <w:rsid w:val="00ED0E48"/>
    <w:rsid w:val="00ED28A3"/>
    <w:rsid w:val="00ED73C4"/>
    <w:rsid w:val="00EE0FDD"/>
    <w:rsid w:val="00EE227E"/>
    <w:rsid w:val="00EE2686"/>
    <w:rsid w:val="00EE26A0"/>
    <w:rsid w:val="00EE6EE2"/>
    <w:rsid w:val="00EF2F31"/>
    <w:rsid w:val="00EF40D6"/>
    <w:rsid w:val="00EF55A2"/>
    <w:rsid w:val="00F0121C"/>
    <w:rsid w:val="00F051F2"/>
    <w:rsid w:val="00F065E6"/>
    <w:rsid w:val="00F10BD4"/>
    <w:rsid w:val="00F15ECF"/>
    <w:rsid w:val="00F177D4"/>
    <w:rsid w:val="00F20B48"/>
    <w:rsid w:val="00F20CBC"/>
    <w:rsid w:val="00F234F8"/>
    <w:rsid w:val="00F237F3"/>
    <w:rsid w:val="00F30E83"/>
    <w:rsid w:val="00F3378D"/>
    <w:rsid w:val="00F377E1"/>
    <w:rsid w:val="00F414C4"/>
    <w:rsid w:val="00F434EE"/>
    <w:rsid w:val="00F44FF3"/>
    <w:rsid w:val="00F46829"/>
    <w:rsid w:val="00F46918"/>
    <w:rsid w:val="00F46DDE"/>
    <w:rsid w:val="00F53400"/>
    <w:rsid w:val="00F5385E"/>
    <w:rsid w:val="00F55B77"/>
    <w:rsid w:val="00F574C2"/>
    <w:rsid w:val="00F57F4E"/>
    <w:rsid w:val="00F60269"/>
    <w:rsid w:val="00F625C3"/>
    <w:rsid w:val="00F62700"/>
    <w:rsid w:val="00F639BC"/>
    <w:rsid w:val="00F64372"/>
    <w:rsid w:val="00F6478C"/>
    <w:rsid w:val="00F64D8E"/>
    <w:rsid w:val="00F64F4B"/>
    <w:rsid w:val="00F65E9F"/>
    <w:rsid w:val="00F6793D"/>
    <w:rsid w:val="00F7033C"/>
    <w:rsid w:val="00F72728"/>
    <w:rsid w:val="00F7731B"/>
    <w:rsid w:val="00F8001B"/>
    <w:rsid w:val="00F8043D"/>
    <w:rsid w:val="00F81927"/>
    <w:rsid w:val="00F91150"/>
    <w:rsid w:val="00F91952"/>
    <w:rsid w:val="00F91C99"/>
    <w:rsid w:val="00F91E52"/>
    <w:rsid w:val="00F93776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41E8"/>
    <w:rsid w:val="00FC5461"/>
    <w:rsid w:val="00FC5A7C"/>
    <w:rsid w:val="00FD1276"/>
    <w:rsid w:val="00FD47B7"/>
    <w:rsid w:val="00FE038F"/>
    <w:rsid w:val="00FE5513"/>
    <w:rsid w:val="00FE5A80"/>
    <w:rsid w:val="00FE7C18"/>
    <w:rsid w:val="00FF0064"/>
    <w:rsid w:val="00FF01A9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7F01E"/>
  <w15:docId w15:val="{AA2340CB-F763-42CF-ADF2-E6E3097E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B2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6B2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D6B24"/>
    <w:pPr>
      <w:keepNext/>
      <w:keepLines/>
      <w:numPr>
        <w:numId w:val="2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B2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6B2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B2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B24"/>
  </w:style>
  <w:style w:type="paragraph" w:styleId="Footer">
    <w:name w:val="footer"/>
    <w:basedOn w:val="Normal"/>
    <w:link w:val="FooterChar"/>
    <w:uiPriority w:val="99"/>
    <w:unhideWhenUsed/>
    <w:rsid w:val="000D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B24"/>
  </w:style>
  <w:style w:type="paragraph" w:styleId="BalloonText">
    <w:name w:val="Balloon Text"/>
    <w:basedOn w:val="Normal"/>
    <w:link w:val="BalloonTextChar"/>
    <w:uiPriority w:val="99"/>
    <w:semiHidden/>
    <w:unhideWhenUsed/>
    <w:rsid w:val="000D6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6B2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6B2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6B2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6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B2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D6B2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D6B24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0D6B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6B2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B24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0D6B2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D6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D6B24"/>
  </w:style>
  <w:style w:type="character" w:customStyle="1" w:styleId="CodeChar">
    <w:name w:val="Code Char"/>
    <w:basedOn w:val="DefaultParagraphFont"/>
    <w:link w:val="Code"/>
    <w:rsid w:val="000D6B24"/>
    <w:rPr>
      <w:rFonts w:ascii="Consolas" w:hAnsi="Consolas"/>
      <w:b/>
      <w:noProof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1">
    <w:name w:val="Table Grid1"/>
    <w:basedOn w:val="TableNormal"/>
    <w:next w:val="TableGrid"/>
    <w:uiPriority w:val="59"/>
    <w:rsid w:val="000D6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D6B2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19A57-D463-4EB4-A098-755C5CADB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2151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Retake Final Exam</vt:lpstr>
      <vt:lpstr>JavaScript Applications - Exam</vt:lpstr>
    </vt:vector>
  </TitlesOfParts>
  <Company>Software University Foundation - http://softuni.org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Retake Final Exam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205</cp:revision>
  <cp:lastPrinted>2014-02-12T16:33:00Z</cp:lastPrinted>
  <dcterms:created xsi:type="dcterms:W3CDTF">2016-12-09T11:11:00Z</dcterms:created>
  <dcterms:modified xsi:type="dcterms:W3CDTF">2018-12-18T21:12:00Z</dcterms:modified>
  <cp:category>programming, education, software engineering, software development</cp:category>
</cp:coreProperties>
</file>